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F7" w:rsidRDefault="00324EF7" w:rsidP="004A241D">
      <w:pPr>
        <w:pStyle w:val="ListParagraph"/>
        <w:ind w:leftChars="0"/>
        <w:rPr>
          <w:b/>
        </w:rPr>
      </w:pPr>
    </w:p>
    <w:p w:rsidR="00324EF7" w:rsidRDefault="00324EF7" w:rsidP="00003590">
      <w:pPr>
        <w:pStyle w:val="ListParagraph"/>
        <w:ind w:leftChars="-375" w:left="-900"/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98pt;width:27pt;height:22.5pt;z-index:251677184" filled="f" stroked="f">
            <v:textbox style="mso-next-textbox:#_x0000_s1026">
              <w:txbxContent>
                <w:p w:rsidR="00324EF7" w:rsidRPr="00003590" w:rsidRDefault="00324E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27" style="position:absolute;left:0;text-align:left;z-index:251674112" from="0,252pt" to="9pt,252pt"/>
        </w:pict>
      </w:r>
      <w:r>
        <w:rPr>
          <w:noProof/>
        </w:rPr>
        <w:pict>
          <v:line id="_x0000_s1028" style="position:absolute;left:0;text-align:left;flip:x;z-index:251676160" from="-9pt,225pt" to="9pt,234pt"/>
        </w:pict>
      </w:r>
      <w:r>
        <w:rPr>
          <w:noProof/>
        </w:rPr>
        <w:pict>
          <v:oval id="_x0000_s1029" style="position:absolute;left:0;text-align:left;margin-left:9pt;margin-top:243pt;width:27pt;height:27pt;z-index:251673088"/>
        </w:pict>
      </w:r>
      <w:r>
        <w:rPr>
          <w:noProof/>
        </w:rPr>
        <w:pict>
          <v:oval id="_x0000_s1030" style="position:absolute;left:0;text-align:left;margin-left:0;margin-top:198pt;width:27pt;height:27pt;z-index:251675136"/>
        </w:pict>
      </w:r>
      <w:r>
        <w:rPr>
          <w:noProof/>
        </w:rPr>
        <w:pict>
          <v:line id="_x0000_s1031" style="position:absolute;left:0;text-align:left;flip:x y;z-index:251652608" from="-36pt,261pt" to="-9pt,315pt"/>
        </w:pict>
      </w:r>
      <w:r>
        <w:rPr>
          <w:noProof/>
        </w:rPr>
        <w:pict>
          <v:line id="_x0000_s1032" style="position:absolute;left:0;text-align:left;flip:x;z-index:251647488" from="-9pt,81pt" to="45pt,162pt"/>
        </w:pict>
      </w:r>
      <w:r>
        <w:rPr>
          <w:noProof/>
        </w:rPr>
        <w:pict>
          <v:shape id="_x0000_s1033" type="#_x0000_t202" style="position:absolute;left:0;text-align:left;margin-left:243pt;margin-top:189pt;width:36pt;height:22.5pt;z-index:251665920" filled="f" stroked="f">
            <v:textbox style="mso-next-textbox:#_x0000_s1033">
              <w:txbxContent>
                <w:p w:rsidR="00324EF7" w:rsidRPr="0093735E" w:rsidRDefault="00324EF7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93735E">
                    <w:rPr>
                      <w:color w:val="0000FF"/>
                      <w:sz w:val="20"/>
                      <w:szCs w:val="2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4in;margin-top:90pt;width:36pt;height:22.5pt;z-index:251666944" filled="f" stroked="f">
            <v:textbox style="mso-next-textbox:#_x0000_s1034">
              <w:txbxContent>
                <w:p w:rsidR="00324EF7" w:rsidRPr="0093735E" w:rsidRDefault="00324EF7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93735E">
                    <w:rPr>
                      <w:color w:val="0000FF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9pt;margin-top:81pt;width:36pt;height:45pt;z-index:251672064" filled="f" stroked="f">
            <v:textbox style="mso-next-textbox:#_x0000_s1035">
              <w:txbxContent>
                <w:p w:rsidR="00324EF7" w:rsidRPr="00003590" w:rsidRDefault="00324EF7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003590">
                    <w:rPr>
                      <w:b/>
                      <w:color w:val="FF0000"/>
                      <w:sz w:val="32"/>
                      <w:szCs w:val="32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68pt;margin-top:2in;width:66pt;height:22.5pt;z-index:251662848" filled="f" stroked="f">
            <v:textbox style="mso-next-textbox:#_x0000_s1036">
              <w:txbxContent>
                <w:p w:rsidR="00324EF7" w:rsidRPr="00003590" w:rsidRDefault="00324E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grade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7" style="position:absolute;left:0;text-align:left;flip:x;z-index:251657728" from="126pt,135pt" to="135pt,2in"/>
        </w:pict>
      </w:r>
      <w:r>
        <w:rPr>
          <w:noProof/>
        </w:rPr>
        <w:pict>
          <v:line id="_x0000_s1038" style="position:absolute;left:0;text-align:left;flip:x y;z-index:251660800" from="135pt,153pt" to="171pt,162pt"/>
        </w:pict>
      </w:r>
      <w:r>
        <w:rPr>
          <w:noProof/>
        </w:rPr>
        <w:pict>
          <v:line id="_x0000_s1039" style="position:absolute;left:0;text-align:left;flip:x;z-index:251650560" from="36pt,4in" to="162pt,315pt"/>
        </w:pict>
      </w:r>
      <w:r>
        <w:rPr>
          <w:noProof/>
        </w:rPr>
        <w:pict>
          <v:line id="_x0000_s1040" style="position:absolute;left:0;text-align:left;z-index:251641344" from="1in,270pt" to="90pt,297pt" strokecolor="red" strokeweight="3pt"/>
        </w:pict>
      </w:r>
      <w:r>
        <w:rPr>
          <w:noProof/>
        </w:rPr>
        <w:pict>
          <v:line id="_x0000_s1041" style="position:absolute;left:0;text-align:left;z-index:251642368" from="270pt,306pt" to="297pt,342pt" strokecolor="red" strokeweight="3pt"/>
        </w:pict>
      </w:r>
      <w:r>
        <w:rPr>
          <w:noProof/>
        </w:rPr>
        <w:pict>
          <v:shape id="_x0000_s1042" type="#_x0000_t202" style="position:absolute;left:0;text-align:left;margin-left:126pt;margin-top:297pt;width:36pt;height:45pt;z-index:251645440" filled="f" stroked="f">
            <v:textbox style="mso-next-textbox:#_x0000_s1042">
              <w:txbxContent>
                <w:p w:rsidR="00324EF7" w:rsidRPr="00003590" w:rsidRDefault="00324EF7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003590">
                    <w:rPr>
                      <w:b/>
                      <w:color w:val="FF0000"/>
                      <w:sz w:val="32"/>
                      <w:szCs w:val="32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315pt;margin-top:261pt;width:36pt;height:45pt;z-index:251643392" filled="f" stroked="f">
            <v:textbox style="mso-next-textbox:#_x0000_s1043">
              <w:txbxContent>
                <w:p w:rsidR="00324EF7" w:rsidRPr="00003590" w:rsidRDefault="00324EF7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003590">
                    <w:rPr>
                      <w:b/>
                      <w:color w:val="FF0000"/>
                      <w:sz w:val="32"/>
                      <w:szCs w:val="32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44" style="position:absolute;left:0;text-align:left;z-index:251644416" from="4in,3in" to="315pt,252pt" strokecolor="red" strokeweight="3pt"/>
        </w:pict>
      </w:r>
      <w:r>
        <w:rPr>
          <w:noProof/>
        </w:rPr>
        <w:pict>
          <v:line id="_x0000_s1045" style="position:absolute;left:0;text-align:left;z-index:251646464" from="45pt,243pt" to="90pt,243pt" strokecolor="red" strokeweight="3pt"/>
        </w:pict>
      </w:r>
      <w:r>
        <w:rPr>
          <w:noProof/>
        </w:rPr>
        <w:pict>
          <v:shape id="_x0000_s1046" type="#_x0000_t202" style="position:absolute;left:0;text-align:left;margin-left:270pt;margin-top:148.5pt;width:66pt;height:22.5pt;z-index:251638272" filled="f" stroked="f">
            <v:textbox style="mso-next-textbox:#_x0000_s1046">
              <w:txbxContent>
                <w:p w:rsidR="00324EF7" w:rsidRPr="00FD31F9" w:rsidRDefault="00324EF7">
                  <w:pPr>
                    <w:rPr>
                      <w:sz w:val="22"/>
                    </w:rPr>
                  </w:pPr>
                  <w:r w:rsidRPr="00FD31F9">
                    <w:rPr>
                      <w:sz w:val="22"/>
                    </w:rPr>
                    <w:t>arrange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47" style="position:absolute;left:0;text-align:left;z-index:251639296" from="261pt,153pt" to="4in,153pt" strokecolor="red" strokeweight="3pt"/>
        </w:pict>
      </w:r>
      <w:r>
        <w:rPr>
          <w:noProof/>
        </w:rPr>
        <w:pict>
          <v:line id="_x0000_s1048" style="position:absolute;left:0;text-align:left;z-index:251667968" from="279pt,9pt" to="306pt,20.9pt" strokecolor="red" strokeweight="3pt"/>
        </w:pict>
      </w:r>
      <w:r>
        <w:rPr>
          <w:noProof/>
        </w:rPr>
        <w:pict>
          <v:line id="_x0000_s1049" style="position:absolute;left:0;text-align:left;z-index:251671040" from="-36pt,53.85pt" to="-15pt,53.85pt" strokecolor="red" strokeweight="3pt"/>
        </w:pict>
      </w:r>
      <w:r>
        <w:rPr>
          <w:noProof/>
        </w:rPr>
        <w:pict>
          <v:line id="_x0000_s1050" style="position:absolute;left:0;text-align:left;flip:x;z-index:251670016" from="-45pt,180pt" to="-27pt,189pt"/>
        </w:pict>
      </w:r>
      <w:r>
        <w:rPr>
          <w:noProof/>
        </w:rPr>
        <w:pict>
          <v:oval id="_x0000_s1051" style="position:absolute;left:0;text-align:left;margin-left:-1in;margin-top:180pt;width:27pt;height:27pt;z-index:251668992"/>
        </w:pict>
      </w:r>
      <w:r>
        <w:rPr>
          <w:noProof/>
        </w:rPr>
        <w:pict>
          <v:shape id="_x0000_s1052" type="#_x0000_t202" style="position:absolute;left:0;text-align:left;margin-left:153pt;margin-top:198pt;width:36pt;height:22.5pt;z-index:251664896" filled="f" stroked="f">
            <v:textbox style="mso-next-textbox:#_x0000_s1052">
              <w:txbxContent>
                <w:p w:rsidR="00324EF7" w:rsidRPr="0093735E" w:rsidRDefault="00324EF7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93735E">
                    <w:rPr>
                      <w:color w:val="0000FF"/>
                      <w:sz w:val="20"/>
                      <w:szCs w:val="2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1in;margin-top:90pt;width:66pt;height:22.5pt;z-index:251663872" filled="f" stroked="f">
            <v:textbox style="mso-next-textbox:#_x0000_s1053">
              <w:txbxContent>
                <w:p w:rsidR="00324EF7" w:rsidRPr="0093735E" w:rsidRDefault="00324EF7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93735E">
                    <w:rPr>
                      <w:color w:val="0000FF"/>
                      <w:sz w:val="20"/>
                      <w:szCs w:val="20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4" style="position:absolute;left:0;text-align:left;margin-left:171pt;margin-top:2in;width:27pt;height:27pt;z-index:251661824"/>
        </w:pict>
      </w:r>
      <w:r>
        <w:rPr>
          <w:noProof/>
        </w:rPr>
        <w:pict>
          <v:shape id="_x0000_s1055" type="#_x0000_t202" style="position:absolute;left:0;text-align:left;margin-left:126pt;margin-top:108pt;width:66pt;height:22.5pt;z-index:251659776" filled="f" stroked="f">
            <v:textbox style="mso-next-textbox:#_x0000_s1055">
              <w:txbxContent>
                <w:p w:rsidR="00324EF7" w:rsidRPr="00003590" w:rsidRDefault="00324E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datetime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6" style="position:absolute;left:0;text-align:left;margin-left:126pt;margin-top:108pt;width:27pt;height:27pt;z-index:251658752"/>
        </w:pict>
      </w:r>
      <w:r>
        <w:rPr>
          <w:noProof/>
        </w:rPr>
        <w:pict>
          <v:oval id="_x0000_s1057" style="position:absolute;left:0;text-align:left;margin-left:-63pt;margin-top:135pt;width:27pt;height:27pt;z-index:251656704"/>
        </w:pict>
      </w:r>
      <w:r>
        <w:rPr>
          <w:noProof/>
        </w:rPr>
        <w:pict>
          <v:line id="_x0000_s1058" style="position:absolute;left:0;text-align:left;z-index:251655680" from="-36pt,153pt" to="-27pt,171pt"/>
        </w:pict>
      </w:r>
      <w:r>
        <w:rPr>
          <w:noProof/>
        </w:rPr>
        <w:pict>
          <v:shape id="_x0000_s1059" type="#_x0000_t202" style="position:absolute;left:0;text-align:left;margin-left:-36pt;margin-top:162pt;width:66pt;height:22.5pt;z-index:251654656" filled="f" stroked="f">
            <v:textbox style="mso-next-textbox:#_x0000_s1059">
              <w:txbxContent>
                <w:p w:rsidR="00324EF7" w:rsidRPr="00003590" w:rsidRDefault="00324E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checked_by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-1in;margin-top:234pt;width:1in;height:27pt;z-index:251640320">
            <v:textbox style="mso-next-textbox:#_x0000_s1060">
              <w:txbxContent>
                <w:p w:rsidR="00324EF7" w:rsidRDefault="00324EF7">
                  <w:r>
                    <w:t>eval_item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-9pt;margin-top:306pt;width:66pt;height:22.5pt;z-index:251653632" filled="f" stroked="f">
            <v:textbox style="mso-next-textbox:#_x0000_s1061">
              <w:txbxContent>
                <w:p w:rsidR="00324EF7" w:rsidRPr="00003590" w:rsidRDefault="00324EF7">
                  <w:pPr>
                    <w:rPr>
                      <w:sz w:val="20"/>
                      <w:szCs w:val="20"/>
                    </w:rPr>
                  </w:pPr>
                  <w:r w:rsidRPr="00003590">
                    <w:rPr>
                      <w:sz w:val="20"/>
                      <w:szCs w:val="20"/>
                    </w:rPr>
                    <w:t>include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2" type="#_x0000_t110" style="position:absolute;left:0;text-align:left;margin-left:-18pt;margin-top:306pt;width:63pt;height:27pt;z-index:251651584"/>
        </w:pict>
      </w:r>
      <w:r>
        <w:rPr>
          <w:noProof/>
        </w:rPr>
        <w:pict>
          <v:line id="_x0000_s1063" style="position:absolute;left:0;text-align:left;flip:x;z-index:251649536" from="-36pt,189pt" to="-9pt,234pt"/>
        </w:pict>
      </w:r>
      <w:r>
        <w:rPr>
          <w:noProof/>
        </w:rPr>
        <w:pict>
          <v:shape id="_x0000_s1064" type="#_x0000_t110" style="position:absolute;left:0;text-align:left;margin-left:-36pt;margin-top:162pt;width:54pt;height:27pt;z-index:251648512"/>
        </w:pict>
      </w:r>
      <w:r w:rsidRPr="00F96BFD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0" o:spid="_x0000_i1025" type="#_x0000_t75" alt="blocks.jpg" style="width:485.4pt;height:375.6pt;visibility:visible">
            <v:imagedata r:id="rId7" o:title=""/>
          </v:shape>
        </w:pict>
      </w:r>
    </w:p>
    <w:p w:rsidR="00324EF7" w:rsidRDefault="00324EF7" w:rsidP="0093735E">
      <w:pPr>
        <w:pStyle w:val="ListParagraph"/>
        <w:ind w:leftChars="0" w:left="0"/>
        <w:rPr>
          <w:b/>
        </w:rPr>
      </w:pPr>
      <w:r>
        <w:rPr>
          <w:rFonts w:hint="eastAsia"/>
          <w:b/>
        </w:rPr>
        <w:t>說明</w:t>
      </w:r>
      <w:r>
        <w:rPr>
          <w:b/>
        </w:rPr>
        <w:t>:</w:t>
      </w:r>
    </w:p>
    <w:p w:rsidR="00324EF7" w:rsidRDefault="00324EF7" w:rsidP="0093735E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學員</w:t>
      </w:r>
      <w:r>
        <w:t>(user)</w:t>
      </w:r>
      <w:r>
        <w:rPr>
          <w:rFonts w:hint="eastAsia"/>
        </w:rPr>
        <w:t>會參與</w:t>
      </w:r>
      <w:r>
        <w:t>(attend)</w:t>
      </w:r>
      <w:r>
        <w:rPr>
          <w:rFonts w:hint="eastAsia"/>
        </w:rPr>
        <w:t>評估活動</w:t>
      </w:r>
      <w:r>
        <w:t>(evaluation)</w:t>
      </w:r>
      <w:r>
        <w:rPr>
          <w:rFonts w:hint="eastAsia"/>
        </w:rPr>
        <w:t>，會有參與的日期時間</w:t>
      </w:r>
      <w:r>
        <w:t>(datetime)</w:t>
      </w:r>
      <w:r>
        <w:rPr>
          <w:rFonts w:hint="eastAsia"/>
        </w:rPr>
        <w:t>和成績</w:t>
      </w:r>
      <w:r>
        <w:t>(grade)</w:t>
      </w:r>
      <w:r>
        <w:rPr>
          <w:rFonts w:hint="eastAsia"/>
        </w:rPr>
        <w:t>，成績不是及格，就是不及格。</w:t>
      </w:r>
    </w:p>
    <w:p w:rsidR="00324EF7" w:rsidRDefault="00324EF7" w:rsidP="0093735E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每一個評估活動都會包含有許多評估項目</w:t>
      </w:r>
      <w:r>
        <w:t>(eval_item)</w:t>
      </w:r>
      <w:r w:rsidRPr="002D6153">
        <w:t xml:space="preserve"> </w:t>
      </w:r>
      <w:r>
        <w:rPr>
          <w:rFonts w:hint="eastAsia"/>
        </w:rPr>
        <w:t>。</w:t>
      </w:r>
    </w:p>
    <w:p w:rsidR="00324EF7" w:rsidRDefault="00324EF7" w:rsidP="0093735E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每一個評估項目</w:t>
      </w:r>
      <w:r>
        <w:t>(eval_item)</w:t>
      </w:r>
      <w:r>
        <w:rPr>
          <w:rFonts w:hint="eastAsia"/>
        </w:rPr>
        <w:t>都是用來檢驗</w:t>
      </w:r>
      <w:r>
        <w:t>(check)</w:t>
      </w:r>
      <w:r>
        <w:rPr>
          <w:rFonts w:hint="eastAsia"/>
        </w:rPr>
        <w:t>學員某一個學習項目，評估項目可分必要的與非必要的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學員</w:t>
      </w:r>
      <w:r>
        <w:rPr>
          <w:rFonts w:ascii="新細明體" w:hAnsi="新細明體" w:hint="eastAsia"/>
        </w:rPr>
        <w:t>每一</w:t>
      </w:r>
      <w:r>
        <w:rPr>
          <w:rFonts w:hint="eastAsia"/>
        </w:rPr>
        <w:t>評估項目的檢驗結果不是通過</w:t>
      </w:r>
      <w:r>
        <w:t>(pass)</w:t>
      </w:r>
      <w:r>
        <w:rPr>
          <w:rFonts w:hint="eastAsia"/>
        </w:rPr>
        <w:t>，就是沒通過</w:t>
      </w:r>
      <w:r>
        <w:t>(no pass)</w:t>
      </w:r>
      <w:r w:rsidRPr="002D6153">
        <w:t xml:space="preserve"> </w:t>
      </w:r>
      <w:r>
        <w:rPr>
          <w:rFonts w:hint="eastAsia"/>
        </w:rPr>
        <w:t>。</w:t>
      </w:r>
    </w:p>
    <w:p w:rsidR="00324EF7" w:rsidRDefault="00324EF7" w:rsidP="0093735E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學員必須每一個必要的評估項目都通過，評估成績才算及格。</w:t>
      </w:r>
    </w:p>
    <w:p w:rsidR="00324EF7" w:rsidRDefault="00324EF7" w:rsidP="002D6153">
      <w:pPr>
        <w:pStyle w:val="ListParagraph"/>
        <w:ind w:leftChars="0"/>
      </w:pPr>
    </w:p>
    <w:p w:rsidR="00324EF7" w:rsidRPr="002D6153" w:rsidRDefault="00324EF7" w:rsidP="002D6153">
      <w:pPr>
        <w:pStyle w:val="ListParagraph"/>
        <w:ind w:leftChars="0" w:left="0"/>
        <w:rPr>
          <w:b/>
        </w:rPr>
      </w:pPr>
      <w:r w:rsidRPr="002D6153">
        <w:rPr>
          <w:rFonts w:hint="eastAsia"/>
          <w:b/>
        </w:rPr>
        <w:t>注意</w:t>
      </w:r>
      <w:r w:rsidRPr="002D6153">
        <w:rPr>
          <w:b/>
        </w:rPr>
        <w:t xml:space="preserve">: </w:t>
      </w:r>
    </w:p>
    <w:p w:rsidR="00324EF7" w:rsidRDefault="00324EF7" w:rsidP="002D6153">
      <w:pPr>
        <w:pStyle w:val="ListParagraph"/>
        <w:numPr>
          <w:ilvl w:val="0"/>
          <w:numId w:val="11"/>
        </w:numPr>
        <w:ind w:leftChars="0"/>
      </w:pPr>
      <w:r>
        <w:t>ERD</w:t>
      </w:r>
      <w:r>
        <w:rPr>
          <w:rFonts w:hint="eastAsia"/>
        </w:rPr>
        <w:t>尚未完成，請自行完成之。</w:t>
      </w:r>
    </w:p>
    <w:p w:rsidR="00324EF7" w:rsidRDefault="00324EF7" w:rsidP="002D6153">
      <w:pPr>
        <w:pStyle w:val="ListParagraph"/>
        <w:numPr>
          <w:ilvl w:val="0"/>
          <w:numId w:val="11"/>
        </w:numPr>
        <w:ind w:leftChars="0"/>
      </w:pPr>
      <w:r>
        <w:t>ERD</w:t>
      </w:r>
      <w:r>
        <w:rPr>
          <w:rFonts w:hint="eastAsia"/>
        </w:rPr>
        <w:t>完成後，請盡速轉成關聯式綱要圖，</w:t>
      </w:r>
      <w:r>
        <w:t>evaluation</w:t>
      </w:r>
      <w:r>
        <w:rPr>
          <w:rFonts w:hint="eastAsia"/>
        </w:rPr>
        <w:t>模組的關聯式綱要應該與</w:t>
      </w:r>
      <w:r>
        <w:t>checklist</w:t>
      </w:r>
      <w:r>
        <w:rPr>
          <w:rFonts w:hint="eastAsia"/>
        </w:rPr>
        <w:t>差不多，關聯式綱要圖上的資料表欄位必須符合</w:t>
      </w:r>
      <w:r>
        <w:t>Moodle</w:t>
      </w:r>
      <w:r>
        <w:rPr>
          <w:rFonts w:hint="eastAsia"/>
        </w:rPr>
        <w:t>的習慣。</w:t>
      </w:r>
    </w:p>
    <w:p w:rsidR="00324EF7" w:rsidRDefault="00324EF7" w:rsidP="002D6153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除了</w:t>
      </w:r>
      <w:r>
        <w:t>ERD</w:t>
      </w:r>
      <w:r>
        <w:rPr>
          <w:rFonts w:hint="eastAsia"/>
        </w:rPr>
        <w:t>外，也請畫出</w:t>
      </w:r>
      <w:r>
        <w:t>evaluation</w:t>
      </w:r>
      <w:r>
        <w:rPr>
          <w:rFonts w:hint="eastAsia"/>
        </w:rPr>
        <w:t>模組的資料流程圖，並盡速設計出該模組每一個處理程序的演算法</w:t>
      </w:r>
      <w:r>
        <w:t>(</w:t>
      </w:r>
      <w:r>
        <w:rPr>
          <w:rFonts w:hint="eastAsia"/>
        </w:rPr>
        <w:t>含</w:t>
      </w:r>
      <w:r>
        <w:t xml:space="preserve">input, output, </w:t>
      </w:r>
      <w:r>
        <w:rPr>
          <w:rFonts w:hint="eastAsia"/>
        </w:rPr>
        <w:t>及處理步驟</w:t>
      </w:r>
      <w:r>
        <w:t>)</w:t>
      </w:r>
      <w:r>
        <w:rPr>
          <w:rFonts w:hint="eastAsia"/>
        </w:rPr>
        <w:t>。</w:t>
      </w:r>
    </w:p>
    <w:sectPr w:rsidR="00324EF7" w:rsidSect="004135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EF7" w:rsidRDefault="00324EF7" w:rsidP="00924607">
      <w:r>
        <w:separator/>
      </w:r>
    </w:p>
  </w:endnote>
  <w:endnote w:type="continuationSeparator" w:id="0">
    <w:p w:rsidR="00324EF7" w:rsidRDefault="00324EF7" w:rsidP="00924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EF7" w:rsidRDefault="00324EF7" w:rsidP="00924607">
      <w:r>
        <w:separator/>
      </w:r>
    </w:p>
  </w:footnote>
  <w:footnote w:type="continuationSeparator" w:id="0">
    <w:p w:rsidR="00324EF7" w:rsidRDefault="00324EF7" w:rsidP="00924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3D57"/>
    <w:multiLevelType w:val="hybridMultilevel"/>
    <w:tmpl w:val="A322C0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157607C"/>
    <w:multiLevelType w:val="hybridMultilevel"/>
    <w:tmpl w:val="83D2AE5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2">
    <w:nsid w:val="1868766A"/>
    <w:multiLevelType w:val="hybridMultilevel"/>
    <w:tmpl w:val="1BDC31A4"/>
    <w:lvl w:ilvl="0" w:tplc="0000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19DF2549"/>
    <w:multiLevelType w:val="hybridMultilevel"/>
    <w:tmpl w:val="528665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C031FA4"/>
    <w:multiLevelType w:val="hybridMultilevel"/>
    <w:tmpl w:val="1CC639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6B2032D"/>
    <w:multiLevelType w:val="hybridMultilevel"/>
    <w:tmpl w:val="F4A29A8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6">
    <w:nsid w:val="3AA50B53"/>
    <w:multiLevelType w:val="hybridMultilevel"/>
    <w:tmpl w:val="43DE2C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D562905"/>
    <w:multiLevelType w:val="hybridMultilevel"/>
    <w:tmpl w:val="D6089094"/>
    <w:lvl w:ilvl="0" w:tplc="0409000F">
      <w:start w:val="1"/>
      <w:numFmt w:val="decimal"/>
      <w:lvlText w:val="%1."/>
      <w:lvlJc w:val="left"/>
      <w:pPr>
        <w:ind w:left="96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8">
    <w:nsid w:val="5E756D72"/>
    <w:multiLevelType w:val="hybridMultilevel"/>
    <w:tmpl w:val="09288D72"/>
    <w:lvl w:ilvl="0" w:tplc="DEF038F2"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新細明體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6AB90311"/>
    <w:multiLevelType w:val="hybridMultilevel"/>
    <w:tmpl w:val="2DFEE8C8"/>
    <w:lvl w:ilvl="0" w:tplc="0000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</w:abstractNum>
  <w:abstractNum w:abstractNumId="10">
    <w:nsid w:val="7DBA272C"/>
    <w:multiLevelType w:val="hybridMultilevel"/>
    <w:tmpl w:val="FB742AF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8C6"/>
    <w:rsid w:val="000002DE"/>
    <w:rsid w:val="00002AB8"/>
    <w:rsid w:val="00003590"/>
    <w:rsid w:val="000202FF"/>
    <w:rsid w:val="00035813"/>
    <w:rsid w:val="0003758C"/>
    <w:rsid w:val="000442B3"/>
    <w:rsid w:val="00055A7F"/>
    <w:rsid w:val="000602DC"/>
    <w:rsid w:val="00062369"/>
    <w:rsid w:val="00065BE0"/>
    <w:rsid w:val="00067303"/>
    <w:rsid w:val="00067408"/>
    <w:rsid w:val="00067809"/>
    <w:rsid w:val="00075E0F"/>
    <w:rsid w:val="000831EA"/>
    <w:rsid w:val="00084013"/>
    <w:rsid w:val="00084BD1"/>
    <w:rsid w:val="0009276F"/>
    <w:rsid w:val="00093AA5"/>
    <w:rsid w:val="00097146"/>
    <w:rsid w:val="000A0142"/>
    <w:rsid w:val="000A348F"/>
    <w:rsid w:val="000A3BF1"/>
    <w:rsid w:val="000A4107"/>
    <w:rsid w:val="000A519F"/>
    <w:rsid w:val="000B17AB"/>
    <w:rsid w:val="000B5200"/>
    <w:rsid w:val="000C7217"/>
    <w:rsid w:val="000D018F"/>
    <w:rsid w:val="000D76A7"/>
    <w:rsid w:val="000D77CF"/>
    <w:rsid w:val="000D7C74"/>
    <w:rsid w:val="000E20A6"/>
    <w:rsid w:val="000E3743"/>
    <w:rsid w:val="000E5E93"/>
    <w:rsid w:val="000E6272"/>
    <w:rsid w:val="000F71B9"/>
    <w:rsid w:val="00103152"/>
    <w:rsid w:val="00121996"/>
    <w:rsid w:val="0012496C"/>
    <w:rsid w:val="00126CDC"/>
    <w:rsid w:val="0012729F"/>
    <w:rsid w:val="00140E03"/>
    <w:rsid w:val="00141204"/>
    <w:rsid w:val="00142C35"/>
    <w:rsid w:val="00146EF4"/>
    <w:rsid w:val="0015223D"/>
    <w:rsid w:val="0015637E"/>
    <w:rsid w:val="001600B5"/>
    <w:rsid w:val="00161942"/>
    <w:rsid w:val="0016276F"/>
    <w:rsid w:val="00165D27"/>
    <w:rsid w:val="00171237"/>
    <w:rsid w:val="00171DD2"/>
    <w:rsid w:val="001732B2"/>
    <w:rsid w:val="001732BD"/>
    <w:rsid w:val="00174223"/>
    <w:rsid w:val="00177044"/>
    <w:rsid w:val="00181055"/>
    <w:rsid w:val="00181345"/>
    <w:rsid w:val="00182088"/>
    <w:rsid w:val="00182577"/>
    <w:rsid w:val="0018313C"/>
    <w:rsid w:val="00186F3A"/>
    <w:rsid w:val="001916D6"/>
    <w:rsid w:val="0019571E"/>
    <w:rsid w:val="00197A7D"/>
    <w:rsid w:val="001A06E8"/>
    <w:rsid w:val="001A7C22"/>
    <w:rsid w:val="001B1B4B"/>
    <w:rsid w:val="001C42AB"/>
    <w:rsid w:val="001C5621"/>
    <w:rsid w:val="001D3BCB"/>
    <w:rsid w:val="001D67D4"/>
    <w:rsid w:val="001D6AE7"/>
    <w:rsid w:val="001D7BF8"/>
    <w:rsid w:val="001E264D"/>
    <w:rsid w:val="001E66A8"/>
    <w:rsid w:val="001E7537"/>
    <w:rsid w:val="001F26F7"/>
    <w:rsid w:val="001F3ACA"/>
    <w:rsid w:val="001F643B"/>
    <w:rsid w:val="0020651B"/>
    <w:rsid w:val="0021147D"/>
    <w:rsid w:val="00214AD4"/>
    <w:rsid w:val="00214AEE"/>
    <w:rsid w:val="00214D27"/>
    <w:rsid w:val="00223FAF"/>
    <w:rsid w:val="00224C85"/>
    <w:rsid w:val="00225865"/>
    <w:rsid w:val="00254773"/>
    <w:rsid w:val="00256790"/>
    <w:rsid w:val="002616D5"/>
    <w:rsid w:val="00261A7F"/>
    <w:rsid w:val="00264C73"/>
    <w:rsid w:val="002702BD"/>
    <w:rsid w:val="0027483B"/>
    <w:rsid w:val="0027697F"/>
    <w:rsid w:val="00277C90"/>
    <w:rsid w:val="00284129"/>
    <w:rsid w:val="00284E91"/>
    <w:rsid w:val="00294AA7"/>
    <w:rsid w:val="002A0DE6"/>
    <w:rsid w:val="002A2DF2"/>
    <w:rsid w:val="002A554F"/>
    <w:rsid w:val="002C328C"/>
    <w:rsid w:val="002C4446"/>
    <w:rsid w:val="002C46B4"/>
    <w:rsid w:val="002D059D"/>
    <w:rsid w:val="002D1B00"/>
    <w:rsid w:val="002D1CB8"/>
    <w:rsid w:val="002D37EA"/>
    <w:rsid w:val="002D6153"/>
    <w:rsid w:val="002E09B1"/>
    <w:rsid w:val="002E24C2"/>
    <w:rsid w:val="002E288D"/>
    <w:rsid w:val="002E307C"/>
    <w:rsid w:val="002E734D"/>
    <w:rsid w:val="002E79DF"/>
    <w:rsid w:val="00303114"/>
    <w:rsid w:val="003059AE"/>
    <w:rsid w:val="00320E9D"/>
    <w:rsid w:val="00322DA1"/>
    <w:rsid w:val="00324EC0"/>
    <w:rsid w:val="00324EF7"/>
    <w:rsid w:val="00336C21"/>
    <w:rsid w:val="00345113"/>
    <w:rsid w:val="00346803"/>
    <w:rsid w:val="00346E3F"/>
    <w:rsid w:val="00370969"/>
    <w:rsid w:val="00372CD1"/>
    <w:rsid w:val="00384B6A"/>
    <w:rsid w:val="00391162"/>
    <w:rsid w:val="0039315D"/>
    <w:rsid w:val="00393552"/>
    <w:rsid w:val="00396A32"/>
    <w:rsid w:val="0039729C"/>
    <w:rsid w:val="003A7994"/>
    <w:rsid w:val="003B3E2E"/>
    <w:rsid w:val="003C07D0"/>
    <w:rsid w:val="003D0C90"/>
    <w:rsid w:val="003E3031"/>
    <w:rsid w:val="003E3CA8"/>
    <w:rsid w:val="003F130E"/>
    <w:rsid w:val="003F3958"/>
    <w:rsid w:val="003F754C"/>
    <w:rsid w:val="00401D9F"/>
    <w:rsid w:val="0040335E"/>
    <w:rsid w:val="00405443"/>
    <w:rsid w:val="00413597"/>
    <w:rsid w:val="00415C55"/>
    <w:rsid w:val="00420CFC"/>
    <w:rsid w:val="00423FC8"/>
    <w:rsid w:val="00434F07"/>
    <w:rsid w:val="0044416D"/>
    <w:rsid w:val="0044522D"/>
    <w:rsid w:val="0045184D"/>
    <w:rsid w:val="004632BA"/>
    <w:rsid w:val="004671A6"/>
    <w:rsid w:val="004702CF"/>
    <w:rsid w:val="004863AD"/>
    <w:rsid w:val="00486D30"/>
    <w:rsid w:val="0048749E"/>
    <w:rsid w:val="00490093"/>
    <w:rsid w:val="004908EB"/>
    <w:rsid w:val="00490B4B"/>
    <w:rsid w:val="004954C9"/>
    <w:rsid w:val="004976D5"/>
    <w:rsid w:val="004A241D"/>
    <w:rsid w:val="004A565B"/>
    <w:rsid w:val="004D270C"/>
    <w:rsid w:val="004E1FE5"/>
    <w:rsid w:val="004E2058"/>
    <w:rsid w:val="004E34A1"/>
    <w:rsid w:val="004E4463"/>
    <w:rsid w:val="004E5CAE"/>
    <w:rsid w:val="004E5D31"/>
    <w:rsid w:val="00521C8B"/>
    <w:rsid w:val="00530D64"/>
    <w:rsid w:val="00530DF7"/>
    <w:rsid w:val="005338AF"/>
    <w:rsid w:val="00536C42"/>
    <w:rsid w:val="00536F64"/>
    <w:rsid w:val="00537A91"/>
    <w:rsid w:val="00562DCF"/>
    <w:rsid w:val="00564AF1"/>
    <w:rsid w:val="0056709E"/>
    <w:rsid w:val="00570ECD"/>
    <w:rsid w:val="0057355A"/>
    <w:rsid w:val="005946B7"/>
    <w:rsid w:val="005978C6"/>
    <w:rsid w:val="005A46CA"/>
    <w:rsid w:val="005A5C2A"/>
    <w:rsid w:val="005A6473"/>
    <w:rsid w:val="005A67CA"/>
    <w:rsid w:val="005C0FE8"/>
    <w:rsid w:val="005C4E62"/>
    <w:rsid w:val="005C5182"/>
    <w:rsid w:val="005C5ED2"/>
    <w:rsid w:val="005D623B"/>
    <w:rsid w:val="005E41EB"/>
    <w:rsid w:val="005F4349"/>
    <w:rsid w:val="005F472C"/>
    <w:rsid w:val="005F7B74"/>
    <w:rsid w:val="0061020D"/>
    <w:rsid w:val="006169A8"/>
    <w:rsid w:val="00622370"/>
    <w:rsid w:val="00630D59"/>
    <w:rsid w:val="00634C77"/>
    <w:rsid w:val="006365CC"/>
    <w:rsid w:val="00640251"/>
    <w:rsid w:val="00642B43"/>
    <w:rsid w:val="00642B7E"/>
    <w:rsid w:val="0065187D"/>
    <w:rsid w:val="00653C0A"/>
    <w:rsid w:val="00660823"/>
    <w:rsid w:val="00662472"/>
    <w:rsid w:val="00666628"/>
    <w:rsid w:val="00673E8B"/>
    <w:rsid w:val="006924F8"/>
    <w:rsid w:val="00695015"/>
    <w:rsid w:val="006977CD"/>
    <w:rsid w:val="006A2A0A"/>
    <w:rsid w:val="006B0C20"/>
    <w:rsid w:val="006B635C"/>
    <w:rsid w:val="006C065D"/>
    <w:rsid w:val="006C410F"/>
    <w:rsid w:val="006C42C1"/>
    <w:rsid w:val="006C434E"/>
    <w:rsid w:val="006C7E69"/>
    <w:rsid w:val="006D0DD5"/>
    <w:rsid w:val="006D242F"/>
    <w:rsid w:val="006D483F"/>
    <w:rsid w:val="006E4BB7"/>
    <w:rsid w:val="006E7E97"/>
    <w:rsid w:val="006F238A"/>
    <w:rsid w:val="00715503"/>
    <w:rsid w:val="00716EAC"/>
    <w:rsid w:val="0072057A"/>
    <w:rsid w:val="0073231F"/>
    <w:rsid w:val="0075010B"/>
    <w:rsid w:val="00756E94"/>
    <w:rsid w:val="00765AB6"/>
    <w:rsid w:val="0077228F"/>
    <w:rsid w:val="00781DD6"/>
    <w:rsid w:val="007835E8"/>
    <w:rsid w:val="00785C98"/>
    <w:rsid w:val="007A4326"/>
    <w:rsid w:val="007A4822"/>
    <w:rsid w:val="007A7012"/>
    <w:rsid w:val="007A7F56"/>
    <w:rsid w:val="007B01FC"/>
    <w:rsid w:val="007B2C28"/>
    <w:rsid w:val="007B3A5A"/>
    <w:rsid w:val="007B63CC"/>
    <w:rsid w:val="007D25B7"/>
    <w:rsid w:val="007D4009"/>
    <w:rsid w:val="007E5E51"/>
    <w:rsid w:val="007F6A4D"/>
    <w:rsid w:val="007F6A7F"/>
    <w:rsid w:val="007F6B26"/>
    <w:rsid w:val="00816F70"/>
    <w:rsid w:val="0082224F"/>
    <w:rsid w:val="00824054"/>
    <w:rsid w:val="00825801"/>
    <w:rsid w:val="00826AF4"/>
    <w:rsid w:val="00830295"/>
    <w:rsid w:val="00831BB1"/>
    <w:rsid w:val="00835B0B"/>
    <w:rsid w:val="00843167"/>
    <w:rsid w:val="008455A2"/>
    <w:rsid w:val="00847F9E"/>
    <w:rsid w:val="008560CD"/>
    <w:rsid w:val="00856E6B"/>
    <w:rsid w:val="00862699"/>
    <w:rsid w:val="008761AF"/>
    <w:rsid w:val="00877BAC"/>
    <w:rsid w:val="00880738"/>
    <w:rsid w:val="00881268"/>
    <w:rsid w:val="00886AE5"/>
    <w:rsid w:val="008942B6"/>
    <w:rsid w:val="0089444B"/>
    <w:rsid w:val="0089733D"/>
    <w:rsid w:val="008A01CB"/>
    <w:rsid w:val="008A0CE6"/>
    <w:rsid w:val="008A1815"/>
    <w:rsid w:val="008A3584"/>
    <w:rsid w:val="008A47F7"/>
    <w:rsid w:val="008B2095"/>
    <w:rsid w:val="008D18CD"/>
    <w:rsid w:val="008D204C"/>
    <w:rsid w:val="008D36A6"/>
    <w:rsid w:val="008D653D"/>
    <w:rsid w:val="008E47CF"/>
    <w:rsid w:val="00902047"/>
    <w:rsid w:val="00910490"/>
    <w:rsid w:val="00916D61"/>
    <w:rsid w:val="00920F24"/>
    <w:rsid w:val="0092242C"/>
    <w:rsid w:val="009231A5"/>
    <w:rsid w:val="00924607"/>
    <w:rsid w:val="00924A05"/>
    <w:rsid w:val="00925680"/>
    <w:rsid w:val="00925D02"/>
    <w:rsid w:val="00930B43"/>
    <w:rsid w:val="0093735E"/>
    <w:rsid w:val="009426D0"/>
    <w:rsid w:val="00944DBC"/>
    <w:rsid w:val="0095476A"/>
    <w:rsid w:val="009607BF"/>
    <w:rsid w:val="00976229"/>
    <w:rsid w:val="009803E4"/>
    <w:rsid w:val="00982FF9"/>
    <w:rsid w:val="0098758E"/>
    <w:rsid w:val="0099157A"/>
    <w:rsid w:val="00997FD7"/>
    <w:rsid w:val="009B2F54"/>
    <w:rsid w:val="009B7F64"/>
    <w:rsid w:val="009C2B83"/>
    <w:rsid w:val="009C3B65"/>
    <w:rsid w:val="009C533C"/>
    <w:rsid w:val="009C6706"/>
    <w:rsid w:val="009D595D"/>
    <w:rsid w:val="009E48CE"/>
    <w:rsid w:val="009E6F33"/>
    <w:rsid w:val="009F4874"/>
    <w:rsid w:val="009F5030"/>
    <w:rsid w:val="009F67E6"/>
    <w:rsid w:val="009F7868"/>
    <w:rsid w:val="00A052E5"/>
    <w:rsid w:val="00A0709E"/>
    <w:rsid w:val="00A11F42"/>
    <w:rsid w:val="00A124B8"/>
    <w:rsid w:val="00A17B93"/>
    <w:rsid w:val="00A24282"/>
    <w:rsid w:val="00A25EBD"/>
    <w:rsid w:val="00A32F5A"/>
    <w:rsid w:val="00A37056"/>
    <w:rsid w:val="00A40F55"/>
    <w:rsid w:val="00A44F7E"/>
    <w:rsid w:val="00A453A1"/>
    <w:rsid w:val="00A466AE"/>
    <w:rsid w:val="00A513DB"/>
    <w:rsid w:val="00A71D4F"/>
    <w:rsid w:val="00A811CE"/>
    <w:rsid w:val="00A83F64"/>
    <w:rsid w:val="00A87FBA"/>
    <w:rsid w:val="00A95662"/>
    <w:rsid w:val="00AA192C"/>
    <w:rsid w:val="00AB3928"/>
    <w:rsid w:val="00AB6485"/>
    <w:rsid w:val="00AB7682"/>
    <w:rsid w:val="00AC1DC9"/>
    <w:rsid w:val="00AC70F3"/>
    <w:rsid w:val="00AD5DC6"/>
    <w:rsid w:val="00AE05E5"/>
    <w:rsid w:val="00AE56B1"/>
    <w:rsid w:val="00AE65AF"/>
    <w:rsid w:val="00AF4938"/>
    <w:rsid w:val="00B1401F"/>
    <w:rsid w:val="00B14CD3"/>
    <w:rsid w:val="00B166E5"/>
    <w:rsid w:val="00B24B60"/>
    <w:rsid w:val="00B26264"/>
    <w:rsid w:val="00B26AF9"/>
    <w:rsid w:val="00B27C30"/>
    <w:rsid w:val="00B31C6D"/>
    <w:rsid w:val="00B32F68"/>
    <w:rsid w:val="00B4428D"/>
    <w:rsid w:val="00B4586E"/>
    <w:rsid w:val="00B51BD9"/>
    <w:rsid w:val="00B5443F"/>
    <w:rsid w:val="00B577E5"/>
    <w:rsid w:val="00B57A13"/>
    <w:rsid w:val="00B70F95"/>
    <w:rsid w:val="00B7700C"/>
    <w:rsid w:val="00B841B3"/>
    <w:rsid w:val="00B86A86"/>
    <w:rsid w:val="00B940C6"/>
    <w:rsid w:val="00BA17FC"/>
    <w:rsid w:val="00BA1F33"/>
    <w:rsid w:val="00BB0E79"/>
    <w:rsid w:val="00BC6EAA"/>
    <w:rsid w:val="00BD1BD2"/>
    <w:rsid w:val="00BD42D9"/>
    <w:rsid w:val="00BD64B9"/>
    <w:rsid w:val="00BD6E31"/>
    <w:rsid w:val="00BD77D7"/>
    <w:rsid w:val="00BD7A65"/>
    <w:rsid w:val="00BD7ED3"/>
    <w:rsid w:val="00BE4FC4"/>
    <w:rsid w:val="00BF1532"/>
    <w:rsid w:val="00BF30FA"/>
    <w:rsid w:val="00BF3B3B"/>
    <w:rsid w:val="00BF5A3E"/>
    <w:rsid w:val="00BF7B28"/>
    <w:rsid w:val="00C03A61"/>
    <w:rsid w:val="00C11949"/>
    <w:rsid w:val="00C21F86"/>
    <w:rsid w:val="00C2556F"/>
    <w:rsid w:val="00C3092A"/>
    <w:rsid w:val="00C37E8F"/>
    <w:rsid w:val="00C45637"/>
    <w:rsid w:val="00C512B9"/>
    <w:rsid w:val="00C52180"/>
    <w:rsid w:val="00C53B73"/>
    <w:rsid w:val="00C62CCB"/>
    <w:rsid w:val="00C6360C"/>
    <w:rsid w:val="00C66B8B"/>
    <w:rsid w:val="00C66FA0"/>
    <w:rsid w:val="00C679FD"/>
    <w:rsid w:val="00C758BB"/>
    <w:rsid w:val="00C84B11"/>
    <w:rsid w:val="00C84DAA"/>
    <w:rsid w:val="00C87EA6"/>
    <w:rsid w:val="00C90DAF"/>
    <w:rsid w:val="00C93DFF"/>
    <w:rsid w:val="00CA4DC7"/>
    <w:rsid w:val="00CA4F23"/>
    <w:rsid w:val="00CB5457"/>
    <w:rsid w:val="00CB57A4"/>
    <w:rsid w:val="00CB6064"/>
    <w:rsid w:val="00CC719C"/>
    <w:rsid w:val="00CD77B5"/>
    <w:rsid w:val="00CE434B"/>
    <w:rsid w:val="00CF13A6"/>
    <w:rsid w:val="00CF7E6E"/>
    <w:rsid w:val="00D01BCC"/>
    <w:rsid w:val="00D061B2"/>
    <w:rsid w:val="00D13309"/>
    <w:rsid w:val="00D140BB"/>
    <w:rsid w:val="00D15324"/>
    <w:rsid w:val="00D2118B"/>
    <w:rsid w:val="00D232AE"/>
    <w:rsid w:val="00D33580"/>
    <w:rsid w:val="00D3704F"/>
    <w:rsid w:val="00D411A3"/>
    <w:rsid w:val="00D46FBA"/>
    <w:rsid w:val="00D5219B"/>
    <w:rsid w:val="00D53662"/>
    <w:rsid w:val="00D56671"/>
    <w:rsid w:val="00D62D9E"/>
    <w:rsid w:val="00D6300E"/>
    <w:rsid w:val="00D71D03"/>
    <w:rsid w:val="00D77F0C"/>
    <w:rsid w:val="00D84370"/>
    <w:rsid w:val="00D8786D"/>
    <w:rsid w:val="00D924A9"/>
    <w:rsid w:val="00D97A52"/>
    <w:rsid w:val="00DA7D13"/>
    <w:rsid w:val="00DB3547"/>
    <w:rsid w:val="00DB6DFE"/>
    <w:rsid w:val="00DB7E59"/>
    <w:rsid w:val="00DC0289"/>
    <w:rsid w:val="00DC3F25"/>
    <w:rsid w:val="00DC7045"/>
    <w:rsid w:val="00E0122F"/>
    <w:rsid w:val="00E03421"/>
    <w:rsid w:val="00E12BF1"/>
    <w:rsid w:val="00E16C7E"/>
    <w:rsid w:val="00E173DF"/>
    <w:rsid w:val="00E211F8"/>
    <w:rsid w:val="00E25008"/>
    <w:rsid w:val="00E30FD7"/>
    <w:rsid w:val="00E32215"/>
    <w:rsid w:val="00E323B8"/>
    <w:rsid w:val="00E33E47"/>
    <w:rsid w:val="00E4122E"/>
    <w:rsid w:val="00E45BF8"/>
    <w:rsid w:val="00E53C5F"/>
    <w:rsid w:val="00E55F56"/>
    <w:rsid w:val="00E56E2D"/>
    <w:rsid w:val="00E6083A"/>
    <w:rsid w:val="00E62790"/>
    <w:rsid w:val="00E64D59"/>
    <w:rsid w:val="00E66A88"/>
    <w:rsid w:val="00E749E4"/>
    <w:rsid w:val="00E74DC1"/>
    <w:rsid w:val="00E802CD"/>
    <w:rsid w:val="00E945CE"/>
    <w:rsid w:val="00EA2DF8"/>
    <w:rsid w:val="00EB182B"/>
    <w:rsid w:val="00EB49C7"/>
    <w:rsid w:val="00EB6433"/>
    <w:rsid w:val="00EC2260"/>
    <w:rsid w:val="00EE04F1"/>
    <w:rsid w:val="00EE4AB4"/>
    <w:rsid w:val="00EE72A3"/>
    <w:rsid w:val="00EF7801"/>
    <w:rsid w:val="00EF7C29"/>
    <w:rsid w:val="00F04C24"/>
    <w:rsid w:val="00F058C4"/>
    <w:rsid w:val="00F05A7C"/>
    <w:rsid w:val="00F14D07"/>
    <w:rsid w:val="00F20DDE"/>
    <w:rsid w:val="00F24D01"/>
    <w:rsid w:val="00F30A7E"/>
    <w:rsid w:val="00F3159B"/>
    <w:rsid w:val="00F3178B"/>
    <w:rsid w:val="00F3587D"/>
    <w:rsid w:val="00F37B4E"/>
    <w:rsid w:val="00F44795"/>
    <w:rsid w:val="00F46C06"/>
    <w:rsid w:val="00F54ADF"/>
    <w:rsid w:val="00F607A5"/>
    <w:rsid w:val="00F66108"/>
    <w:rsid w:val="00F661B8"/>
    <w:rsid w:val="00F66E7D"/>
    <w:rsid w:val="00F67DD7"/>
    <w:rsid w:val="00F70594"/>
    <w:rsid w:val="00F752B8"/>
    <w:rsid w:val="00F76920"/>
    <w:rsid w:val="00F83EC9"/>
    <w:rsid w:val="00F8799E"/>
    <w:rsid w:val="00F919D4"/>
    <w:rsid w:val="00F91AE7"/>
    <w:rsid w:val="00F9218B"/>
    <w:rsid w:val="00F92B43"/>
    <w:rsid w:val="00F96BFD"/>
    <w:rsid w:val="00FA0BA7"/>
    <w:rsid w:val="00FA2AA7"/>
    <w:rsid w:val="00FA3BF9"/>
    <w:rsid w:val="00FA77C9"/>
    <w:rsid w:val="00FB1884"/>
    <w:rsid w:val="00FB3DD2"/>
    <w:rsid w:val="00FB7678"/>
    <w:rsid w:val="00FC044C"/>
    <w:rsid w:val="00FC2EE1"/>
    <w:rsid w:val="00FC5933"/>
    <w:rsid w:val="00FC7B65"/>
    <w:rsid w:val="00FD1D53"/>
    <w:rsid w:val="00FD31F9"/>
    <w:rsid w:val="00FE1E77"/>
    <w:rsid w:val="00FE4624"/>
    <w:rsid w:val="00FE7517"/>
    <w:rsid w:val="00FF3832"/>
    <w:rsid w:val="00FF547D"/>
    <w:rsid w:val="00FF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597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78C6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rsid w:val="00F3587D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587D"/>
    <w:rPr>
      <w:rFonts w:ascii="Cambria" w:eastAsia="新細明體" w:hAnsi="Cambria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D2118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D2118B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9246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2460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246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24607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304</TotalTime>
  <Pages>1</Pages>
  <Words>68</Words>
  <Characters>393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asus</dc:creator>
  <cp:keywords/>
  <dc:description/>
  <cp:lastModifiedBy>wen</cp:lastModifiedBy>
  <cp:revision>10</cp:revision>
  <dcterms:created xsi:type="dcterms:W3CDTF">2016-07-07T06:22:00Z</dcterms:created>
  <dcterms:modified xsi:type="dcterms:W3CDTF">2016-07-09T12:55:00Z</dcterms:modified>
</cp:coreProperties>
</file>